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B1" w:rsidRDefault="008932B1" w:rsidP="000C6AF7">
      <w:pPr>
        <w:ind w:left="-567" w:right="-356"/>
      </w:pPr>
    </w:p>
    <w:p w:rsidR="00837E03" w:rsidRDefault="00837E03" w:rsidP="000C6AF7">
      <w:pPr>
        <w:ind w:left="-567" w:right="-356"/>
      </w:pPr>
    </w:p>
    <w:p w:rsidR="005E6B8C" w:rsidRDefault="005E6B8C" w:rsidP="000C6AF7">
      <w:pPr>
        <w:ind w:left="-567" w:right="-356"/>
      </w:pPr>
    </w:p>
    <w:p w:rsidR="00837E03" w:rsidRPr="000C6AF7" w:rsidRDefault="00837E03" w:rsidP="000C6AF7">
      <w:pPr>
        <w:ind w:left="-567" w:right="-356"/>
      </w:pPr>
    </w:p>
    <w:tbl>
      <w:tblPr>
        <w:tblStyle w:val="TableGrid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42"/>
        <w:gridCol w:w="1634"/>
        <w:gridCol w:w="329"/>
        <w:gridCol w:w="4732"/>
        <w:gridCol w:w="1610"/>
      </w:tblGrid>
      <w:tr w:rsidR="005E6B8C" w:rsidTr="009F193C">
        <w:trPr>
          <w:jc w:val="center"/>
        </w:trPr>
        <w:tc>
          <w:tcPr>
            <w:tcW w:w="1625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:rsidR="000C6AF7" w:rsidRDefault="007F74E6" w:rsidP="000C6AF7">
            <w:pPr>
              <w:ind w:right="-356"/>
              <w:jc w:val="center"/>
            </w:pPr>
            <w:r>
              <w:rPr>
                <w:rStyle w:val="TitleChar"/>
              </w:rPr>
              <w:t>RIYA SADAT</w:t>
            </w:r>
            <w:r w:rsidR="000C6AF7" w:rsidRPr="000C6AF7">
              <w:rPr>
                <w:rStyle w:val="TitleChar"/>
              </w:rPr>
              <w:br/>
            </w:r>
          </w:p>
        </w:tc>
        <w:tc>
          <w:tcPr>
            <w:tcW w:w="1701" w:type="dxa"/>
          </w:tcPr>
          <w:p w:rsidR="000C6AF7" w:rsidRDefault="000C6AF7" w:rsidP="000C6AF7">
            <w:pPr>
              <w:ind w:right="-356"/>
            </w:pPr>
          </w:p>
        </w:tc>
      </w:tr>
      <w:tr w:rsidR="005E6B8C" w:rsidTr="009F677D">
        <w:trPr>
          <w:trHeight w:val="166"/>
          <w:jc w:val="center"/>
        </w:trPr>
        <w:tc>
          <w:tcPr>
            <w:tcW w:w="3001" w:type="dxa"/>
            <w:gridSpan w:val="2"/>
          </w:tcPr>
          <w:p w:rsidR="000C6AF7" w:rsidRDefault="000C6AF7" w:rsidP="000C6AF7">
            <w:pPr>
              <w:ind w:right="-356"/>
            </w:pPr>
          </w:p>
        </w:tc>
        <w:tc>
          <w:tcPr>
            <w:tcW w:w="329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617" w:type="dxa"/>
            <w:gridSpan w:val="2"/>
          </w:tcPr>
          <w:p w:rsidR="000C6AF7" w:rsidRDefault="000C6AF7" w:rsidP="000C6AF7">
            <w:pPr>
              <w:ind w:right="-356"/>
            </w:pPr>
          </w:p>
        </w:tc>
      </w:tr>
      <w:tr w:rsidR="00737940" w:rsidTr="009F677D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9F677D" w:rsidP="000C6AF7">
            <w:pPr>
              <w:ind w:right="-3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43100" cy="3107690"/>
                      <wp:effectExtent l="0" t="0" r="0" b="0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3100" cy="3107690"/>
                                <a:chOff x="0" y="0"/>
                                <a:chExt cx="1943100" cy="31076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2886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2886075"/>
                                  <a:ext cx="1943100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F677D" w:rsidRPr="009F677D" w:rsidRDefault="009F677D" w:rsidP="009F677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" o:spid="_x0000_s1026" style="width:153pt;height:244.7pt;mso-position-horizontal-relative:char;mso-position-vertical-relative:line" coordsize="19431,31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431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8" type="#_x0000_t202" style="position:absolute;top:28860;width:1943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      <v:textbox style="mso-fit-shape-to-text:t">
                          <w:txbxContent>
                            <w:p w:rsidR="009F677D" w:rsidRPr="009F677D" w:rsidRDefault="009F677D" w:rsidP="009F67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617" w:type="dxa"/>
            <w:gridSpan w:val="2"/>
            <w:vMerge w:val="restart"/>
            <w:shd w:val="clear" w:color="auto" w:fill="F2F2F2"/>
          </w:tcPr>
          <w:p w:rsidR="00737940" w:rsidRDefault="00737940" w:rsidP="00837E03">
            <w:pPr>
              <w:pStyle w:val="Heading2"/>
            </w:pPr>
            <w:r w:rsidRPr="000F7D04">
              <w:t>Education</w:t>
            </w:r>
          </w:p>
          <w:p w:rsidR="00737940" w:rsidRDefault="002C728B" w:rsidP="00837E03">
            <w:pPr>
              <w:pStyle w:val="ListBullet"/>
            </w:pPr>
            <w:r>
              <w:t xml:space="preserve">M.TECH in AI </w:t>
            </w:r>
          </w:p>
          <w:p w:rsidR="002C728B" w:rsidRDefault="002C728B" w:rsidP="00837E03">
            <w:pPr>
              <w:pStyle w:val="ListBullet"/>
            </w:pPr>
            <w:proofErr w:type="gramStart"/>
            <w:r>
              <w:t>B.TECH</w:t>
            </w:r>
            <w:proofErr w:type="gramEnd"/>
            <w:r>
              <w:t xml:space="preserve"> in CSE</w:t>
            </w:r>
          </w:p>
          <w:p w:rsidR="002C728B" w:rsidRDefault="002C728B" w:rsidP="00837E03">
            <w:pPr>
              <w:pStyle w:val="ListBullet"/>
            </w:pPr>
            <w:r>
              <w:t>12</w:t>
            </w:r>
            <w:r w:rsidRPr="002C728B">
              <w:rPr>
                <w:vertAlign w:val="superscript"/>
              </w:rPr>
              <w:t>TH</w:t>
            </w:r>
            <w:r>
              <w:t xml:space="preserve"> SCIENCE with PCM</w:t>
            </w:r>
          </w:p>
          <w:p w:rsidR="00AD4C74" w:rsidRDefault="002C728B" w:rsidP="00AD4C74">
            <w:pPr>
              <w:pStyle w:val="ListBullet"/>
            </w:pPr>
            <w:r>
              <w:t>10</w:t>
            </w:r>
            <w:r w:rsidRPr="002C728B">
              <w:rPr>
                <w:vertAlign w:val="superscript"/>
              </w:rPr>
              <w:t>TH</w:t>
            </w:r>
            <w:r>
              <w:t xml:space="preserve"> IN CBSE</w:t>
            </w:r>
          </w:p>
          <w:p w:rsidR="00737940" w:rsidRDefault="002C728B" w:rsidP="005E6B8C">
            <w:pPr>
              <w:pStyle w:val="Heading2"/>
            </w:pPr>
            <w:r>
              <w:t>PROJECTS</w:t>
            </w:r>
          </w:p>
          <w:p w:rsidR="00AD4C74" w:rsidRDefault="00AD4C74" w:rsidP="00AD4C74">
            <w:pPr>
              <w:pStyle w:val="ListParagraph"/>
              <w:numPr>
                <w:ilvl w:val="0"/>
                <w:numId w:val="4"/>
              </w:numPr>
            </w:pPr>
            <w:r>
              <w:t>30 days of Google Cloud in Data Analysis</w:t>
            </w:r>
          </w:p>
          <w:p w:rsidR="00AD4C74" w:rsidRDefault="00AD4C74" w:rsidP="00AD4C74">
            <w:pPr>
              <w:pStyle w:val="ListParagraph"/>
              <w:numPr>
                <w:ilvl w:val="0"/>
                <w:numId w:val="4"/>
              </w:numPr>
            </w:pPr>
            <w:r>
              <w:t>Desktop Assistant in Python with UI</w:t>
            </w:r>
          </w:p>
          <w:p w:rsidR="00AD4C74" w:rsidRPr="00AD4C74" w:rsidRDefault="00AD4C74" w:rsidP="00AD4C74">
            <w:pPr>
              <w:pStyle w:val="ListParagraph"/>
              <w:numPr>
                <w:ilvl w:val="0"/>
                <w:numId w:val="4"/>
              </w:numPr>
            </w:pPr>
            <w:r>
              <w:t>Prediction Model using Supervised ML</w:t>
            </w:r>
          </w:p>
          <w:p w:rsidR="00AD4C74" w:rsidRDefault="00AD4C74" w:rsidP="00AD4C74">
            <w:pPr>
              <w:pStyle w:val="Heading2"/>
            </w:pPr>
            <w:r>
              <w:t xml:space="preserve"> CERTIFICATIONS</w:t>
            </w:r>
          </w:p>
          <w:p w:rsidR="00AD4C74" w:rsidRDefault="00AD4C74" w:rsidP="00AD4C74">
            <w:pPr>
              <w:pStyle w:val="ListParagraph"/>
              <w:numPr>
                <w:ilvl w:val="0"/>
                <w:numId w:val="5"/>
              </w:numPr>
            </w:pPr>
            <w:r>
              <w:t>Foundation Data,</w:t>
            </w:r>
            <w:r w:rsidR="0070787E">
              <w:t xml:space="preserve"> </w:t>
            </w:r>
            <w:r>
              <w:t xml:space="preserve">Data </w:t>
            </w:r>
            <w:r w:rsidR="009F677D">
              <w:t>everywhere</w:t>
            </w:r>
            <w:r w:rsidR="0070787E">
              <w:t xml:space="preserve"> </w:t>
            </w:r>
            <w:r w:rsidR="009F677D">
              <w:t>(by google)</w:t>
            </w:r>
          </w:p>
          <w:p w:rsidR="009F677D" w:rsidRDefault="009F677D" w:rsidP="00AD4C74">
            <w:pPr>
              <w:pStyle w:val="ListParagraph"/>
              <w:numPr>
                <w:ilvl w:val="0"/>
                <w:numId w:val="5"/>
              </w:numPr>
            </w:pPr>
            <w:r>
              <w:t>Python Programming</w:t>
            </w:r>
          </w:p>
          <w:p w:rsidR="009F677D" w:rsidRPr="00AD4C74" w:rsidRDefault="009F677D" w:rsidP="00AD4C74">
            <w:pPr>
              <w:pStyle w:val="ListParagraph"/>
              <w:numPr>
                <w:ilvl w:val="0"/>
                <w:numId w:val="5"/>
              </w:numPr>
            </w:pPr>
            <w:r>
              <w:t>Programming in NPTEL</w:t>
            </w:r>
          </w:p>
          <w:p w:rsidR="00AD4C74" w:rsidRPr="00AD4C74" w:rsidRDefault="00AD4C74" w:rsidP="00AD4C74"/>
          <w:p w:rsidR="009F677D" w:rsidRDefault="009F677D" w:rsidP="009F677D">
            <w:pPr>
              <w:pStyle w:val="Heading2"/>
            </w:pPr>
            <w:r>
              <w:t>ACCOMPLISHMENTS</w:t>
            </w:r>
          </w:p>
          <w:p w:rsidR="009F677D" w:rsidRDefault="009F677D" w:rsidP="009F677D">
            <w:pPr>
              <w:pStyle w:val="ListParagraph"/>
              <w:numPr>
                <w:ilvl w:val="0"/>
                <w:numId w:val="6"/>
              </w:numPr>
            </w:pPr>
            <w:r>
              <w:t>Gold Medalists in quiz @DAIICT</w:t>
            </w:r>
          </w:p>
          <w:p w:rsidR="009F677D" w:rsidRDefault="009F677D" w:rsidP="009F677D">
            <w:pPr>
              <w:pStyle w:val="ListParagraph"/>
              <w:numPr>
                <w:ilvl w:val="0"/>
                <w:numId w:val="6"/>
              </w:numPr>
            </w:pPr>
            <w:r>
              <w:t xml:space="preserve">Gold badge in Python Programming at </w:t>
            </w:r>
            <w:proofErr w:type="spellStart"/>
            <w:r>
              <w:t>Hackerrank</w:t>
            </w:r>
            <w:proofErr w:type="spellEnd"/>
          </w:p>
          <w:p w:rsidR="009F677D" w:rsidRDefault="009F677D" w:rsidP="009F677D">
            <w:pPr>
              <w:pStyle w:val="Heading2"/>
            </w:pPr>
            <w:r>
              <w:t>EXPERINCE</w:t>
            </w:r>
          </w:p>
          <w:p w:rsidR="009F677D" w:rsidRDefault="009F677D" w:rsidP="009F677D">
            <w:pPr>
              <w:pStyle w:val="ListParagraph"/>
              <w:numPr>
                <w:ilvl w:val="0"/>
                <w:numId w:val="7"/>
              </w:numPr>
            </w:pPr>
            <w:r>
              <w:t>6 months internship in TATA</w:t>
            </w:r>
          </w:p>
          <w:p w:rsidR="009F677D" w:rsidRDefault="009F677D" w:rsidP="009F677D">
            <w:pPr>
              <w:pStyle w:val="ListParagraph"/>
              <w:numPr>
                <w:ilvl w:val="0"/>
                <w:numId w:val="7"/>
              </w:numPr>
            </w:pPr>
            <w:r>
              <w:t>3 months internship in HR</w:t>
            </w:r>
          </w:p>
          <w:p w:rsidR="00CA4967" w:rsidRDefault="00CA4967" w:rsidP="00CA4967">
            <w:pPr>
              <w:pStyle w:val="Heading2"/>
            </w:pPr>
            <w:r>
              <w:t>DECLARATION</w:t>
            </w:r>
          </w:p>
          <w:p w:rsidR="00CA4967" w:rsidRDefault="00CA4967" w:rsidP="00CA4967">
            <w:r>
              <w:t xml:space="preserve">I hereby declare that all the information provided </w:t>
            </w:r>
          </w:p>
          <w:p w:rsidR="00CA4967" w:rsidRPr="00CA4967" w:rsidRDefault="00CA4967" w:rsidP="00CA4967">
            <w:r>
              <w:t>By me is true at the best level of my knowledge</w:t>
            </w:r>
            <w:r w:rsidR="00770283">
              <w:t>.</w:t>
            </w:r>
            <w:bookmarkStart w:id="0" w:name="_GoBack"/>
            <w:bookmarkEnd w:id="0"/>
          </w:p>
          <w:p w:rsidR="00737940" w:rsidRDefault="00737940" w:rsidP="00837E03">
            <w:pPr>
              <w:ind w:right="-356"/>
            </w:pPr>
          </w:p>
        </w:tc>
      </w:tr>
      <w:tr w:rsidR="00737940" w:rsidTr="009F677D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Pr="00222466" w:rsidRDefault="00737940" w:rsidP="0073794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91FF87" wp14:editId="4CD4D7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45720</wp:posOffset>
                      </wp:positionV>
                      <wp:extent cx="154940" cy="201930"/>
                      <wp:effectExtent l="0" t="0" r="0" b="1270"/>
                      <wp:wrapNone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3F59C" id="Shape" o:spid="_x0000_s1026" alt="GPS icon" style="position:absolute;margin-left:1pt;margin-top:3.6pt;width:12.2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r w:rsidR="007F74E6">
              <w:rPr>
                <w:b/>
                <w:bCs/>
                <w:color w:val="FCB316" w:themeColor="accent4"/>
              </w:rPr>
              <w:t xml:space="preserve">Satellite </w:t>
            </w:r>
          </w:p>
          <w:p w:rsidR="00737940" w:rsidRDefault="007F74E6" w:rsidP="00737940">
            <w:pPr>
              <w:pStyle w:val="Information"/>
              <w:rPr>
                <w:noProof/>
              </w:rPr>
            </w:pPr>
            <w:proofErr w:type="gramStart"/>
            <w:r>
              <w:t>Ahmedabad,India</w:t>
            </w:r>
            <w:proofErr w:type="gramEnd"/>
            <w:r>
              <w:t>,380001</w:t>
            </w:r>
          </w:p>
        </w:tc>
        <w:tc>
          <w:tcPr>
            <w:tcW w:w="329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617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677D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BCD396" wp14:editId="16E1E6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165100" cy="165100"/>
                      <wp:effectExtent l="0" t="0" r="0" b="0"/>
                      <wp:wrapNone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3ACAF" id="Shape" o:spid="_x0000_s1026" alt="phone icon" style="position:absolute;margin-left:-.5pt;margin-top:-.65pt;width:13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7F74E6">
              <w:rPr>
                <w:noProof/>
              </w:rPr>
              <w:t>9546785432</w:t>
            </w:r>
          </w:p>
        </w:tc>
        <w:tc>
          <w:tcPr>
            <w:tcW w:w="329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617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677D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5F00DC" wp14:editId="44839FD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-21590</wp:posOffset>
                      </wp:positionV>
                      <wp:extent cx="165100" cy="165100"/>
                      <wp:effectExtent l="0" t="0" r="0" b="0"/>
                      <wp:wrapNone/>
                      <wp:docPr id="4" name="Shape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D7DAB" id="Shape" o:spid="_x0000_s1026" alt="email icon" style="position:absolute;margin-left:-1pt;margin-top:-1.7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luyQMAAM4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7F74E6">
              <w:t>riya003@gmail.com</w:t>
            </w:r>
          </w:p>
        </w:tc>
        <w:tc>
          <w:tcPr>
            <w:tcW w:w="329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617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677D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7B04E7" wp14:editId="2633FBF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-10160</wp:posOffset>
                      </wp:positionV>
                      <wp:extent cx="165100" cy="165100"/>
                      <wp:effectExtent l="0" t="0" r="0" b="0"/>
                      <wp:wrapNone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DBD3" id="Shape" o:spid="_x0000_s1026" alt="website icon" style="position:absolute;margin-left:-.85pt;margin-top:-.8pt;width:13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7F74E6">
              <w:rPr>
                <w:noProof/>
              </w:rPr>
              <w:t>Riya’s Sadat</w:t>
            </w:r>
          </w:p>
        </w:tc>
        <w:tc>
          <w:tcPr>
            <w:tcW w:w="329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617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677D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9F193C" w:rsidP="000C6AF7">
            <w:pPr>
              <w:ind w:right="-356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EE8ABF" wp14:editId="1EFC5779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1536065</wp:posOffset>
                  </wp:positionV>
                  <wp:extent cx="4965065" cy="1694180"/>
                  <wp:effectExtent l="0" t="0" r="6985" b="1270"/>
                  <wp:wrapNone/>
                  <wp:docPr id="10" name="Picture 10" title="Leaves. Bottom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wer-0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6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787E">
              <w:rPr>
                <w:noProof/>
              </w:rPr>
              <w:t>SKILLS</w:t>
            </w:r>
          </w:p>
          <w:p w:rsidR="0070787E" w:rsidRDefault="0070787E" w:rsidP="0070787E">
            <w:pPr>
              <w:pStyle w:val="ListParagraph"/>
              <w:numPr>
                <w:ilvl w:val="0"/>
                <w:numId w:val="8"/>
              </w:numPr>
              <w:ind w:right="-356"/>
              <w:rPr>
                <w:noProof/>
              </w:rPr>
            </w:pPr>
            <w:r>
              <w:rPr>
                <w:noProof/>
              </w:rPr>
              <w:t>C/C++</w:t>
            </w:r>
          </w:p>
          <w:p w:rsidR="0070787E" w:rsidRDefault="0070787E" w:rsidP="0070787E">
            <w:pPr>
              <w:pStyle w:val="ListParagraph"/>
              <w:numPr>
                <w:ilvl w:val="0"/>
                <w:numId w:val="8"/>
              </w:numPr>
              <w:ind w:right="-356"/>
              <w:rPr>
                <w:noProof/>
              </w:rPr>
            </w:pPr>
            <w:r>
              <w:rPr>
                <w:noProof/>
              </w:rPr>
              <w:t>Data Analysis</w:t>
            </w:r>
          </w:p>
          <w:p w:rsidR="0070787E" w:rsidRDefault="0070787E" w:rsidP="0070787E">
            <w:pPr>
              <w:pStyle w:val="ListParagraph"/>
              <w:numPr>
                <w:ilvl w:val="0"/>
                <w:numId w:val="8"/>
              </w:numPr>
              <w:ind w:right="-356"/>
              <w:rPr>
                <w:noProof/>
              </w:rPr>
            </w:pPr>
            <w:r>
              <w:rPr>
                <w:noProof/>
              </w:rPr>
              <w:t>Machine Learning</w:t>
            </w:r>
          </w:p>
          <w:p w:rsidR="0070787E" w:rsidRDefault="0070787E" w:rsidP="0070787E">
            <w:pPr>
              <w:pStyle w:val="ListParagraph"/>
              <w:numPr>
                <w:ilvl w:val="0"/>
                <w:numId w:val="8"/>
              </w:numPr>
              <w:ind w:right="-356"/>
              <w:rPr>
                <w:noProof/>
              </w:rPr>
            </w:pPr>
            <w:r>
              <w:rPr>
                <w:noProof/>
              </w:rPr>
              <w:t>Research</w:t>
            </w:r>
          </w:p>
        </w:tc>
        <w:tc>
          <w:tcPr>
            <w:tcW w:w="329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617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</w:tbl>
    <w:p w:rsidR="00D075D2" w:rsidRPr="00837E03" w:rsidRDefault="00D075D2" w:rsidP="00837E03"/>
    <w:sectPr w:rsidR="00D075D2" w:rsidRPr="00837E03" w:rsidSect="009F19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520" w:bottom="0" w:left="1720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701" w:rsidRDefault="00B37701" w:rsidP="000C6AF7">
      <w:r>
        <w:separator/>
      </w:r>
    </w:p>
  </w:endnote>
  <w:endnote w:type="continuationSeparator" w:id="0">
    <w:p w:rsidR="00B37701" w:rsidRDefault="00B37701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78A" w:rsidRDefault="006E1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78A" w:rsidRDefault="006E1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78A" w:rsidRDefault="006E1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701" w:rsidRDefault="00B37701" w:rsidP="000C6AF7">
      <w:r>
        <w:separator/>
      </w:r>
    </w:p>
  </w:footnote>
  <w:footnote w:type="continuationSeparator" w:id="0">
    <w:p w:rsidR="00B37701" w:rsidRDefault="00B37701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17C" w:rsidRDefault="009B7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AF7" w:rsidRDefault="009F19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91B8093" id="Group 12" o:spid="_x0000_s1026" style="position:absolute;margin-left:0;margin-top:0;width:496.8pt;height:117pt;z-index:251661312;mso-position-horizontal:center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">
              <v:shape id="Freeform 29" o:spid="_x0000_s1027" alt="decorative element" style="position:absolute;left:48768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9" type="#_x0000_t75" alt="Flower. Top Image." style="position:absolute;left:22174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">
                <v:imagedata r:id="rId2" o:title="Flower. Top Image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78A" w:rsidRDefault="006E1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0919238F"/>
    <w:multiLevelType w:val="hybridMultilevel"/>
    <w:tmpl w:val="97D4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7D0B"/>
    <w:multiLevelType w:val="hybridMultilevel"/>
    <w:tmpl w:val="D58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2EBB"/>
    <w:multiLevelType w:val="hybridMultilevel"/>
    <w:tmpl w:val="E552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7E48"/>
    <w:multiLevelType w:val="hybridMultilevel"/>
    <w:tmpl w:val="D142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46827"/>
    <w:multiLevelType w:val="hybridMultilevel"/>
    <w:tmpl w:val="BF82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42C05"/>
    <w:multiLevelType w:val="hybridMultilevel"/>
    <w:tmpl w:val="EF3C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E6"/>
    <w:rsid w:val="000C6AF7"/>
    <w:rsid w:val="00190763"/>
    <w:rsid w:val="002C728B"/>
    <w:rsid w:val="002D4CDD"/>
    <w:rsid w:val="003D37C9"/>
    <w:rsid w:val="004809AC"/>
    <w:rsid w:val="004C405B"/>
    <w:rsid w:val="005E6B8C"/>
    <w:rsid w:val="00607760"/>
    <w:rsid w:val="006E178A"/>
    <w:rsid w:val="0070787E"/>
    <w:rsid w:val="007316BE"/>
    <w:rsid w:val="00737940"/>
    <w:rsid w:val="00770283"/>
    <w:rsid w:val="007F74E6"/>
    <w:rsid w:val="00837E03"/>
    <w:rsid w:val="008932B1"/>
    <w:rsid w:val="009A2B0A"/>
    <w:rsid w:val="009B717C"/>
    <w:rsid w:val="009D644C"/>
    <w:rsid w:val="009F193C"/>
    <w:rsid w:val="009F677D"/>
    <w:rsid w:val="00AD4C74"/>
    <w:rsid w:val="00B37701"/>
    <w:rsid w:val="00CA4967"/>
    <w:rsid w:val="00D075D2"/>
    <w:rsid w:val="00DD5DF5"/>
    <w:rsid w:val="00DF60A8"/>
    <w:rsid w:val="00E13158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CF5A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93C"/>
    <w:pPr>
      <w:keepNext/>
      <w:keepLines/>
      <w:pBdr>
        <w:bottom w:val="single" w:sz="8" w:space="1" w:color="31317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0763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837E0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F193C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Dates">
    <w:name w:val="Dates"/>
    <w:basedOn w:val="BodyText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customStyle="1" w:styleId="Experience">
    <w:name w:val="Experience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BodyText"/>
    <w:uiPriority w:val="1"/>
    <w:qFormat/>
    <w:rsid w:val="00737940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9F6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5601-business-woman-girl-png-imag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ink%20floral%20resume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Pink floral resume.dotx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2021-12-03T06:52:00Z</dcterms:created>
  <dcterms:modified xsi:type="dcterms:W3CDTF">2021-12-03T07:44:00Z</dcterms:modified>
</cp:coreProperties>
</file>